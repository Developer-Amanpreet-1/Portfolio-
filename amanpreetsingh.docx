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975CB31" w14:textId="77777777" w:rsidTr="001B2ABD">
        <w:trPr>
          <w:trHeight w:val="4410"/>
        </w:trPr>
        <w:tc>
          <w:tcPr>
            <w:tcW w:w="3600" w:type="dxa"/>
            <w:vAlign w:val="bottom"/>
          </w:tcPr>
          <w:p w14:paraId="0B59CD87" w14:textId="71B95DFB" w:rsidR="001B2ABD" w:rsidRDefault="00E9543B" w:rsidP="001106FB">
            <w:pPr>
              <w:pStyle w:val="NoSpacing"/>
            </w:pPr>
            <w:r>
              <w:rPr>
                <w:noProof/>
              </w:rPr>
              <w:drawing>
                <wp:anchor distT="0" distB="0" distL="114300" distR="114300" simplePos="0" relativeHeight="251658240" behindDoc="1" locked="0" layoutInCell="1" allowOverlap="1" wp14:anchorId="6F574BB5" wp14:editId="62343208">
                  <wp:simplePos x="0" y="0"/>
                  <wp:positionH relativeFrom="column">
                    <wp:posOffset>-1466215</wp:posOffset>
                  </wp:positionH>
                  <wp:positionV relativeFrom="paragraph">
                    <wp:posOffset>73660</wp:posOffset>
                  </wp:positionV>
                  <wp:extent cx="2023110" cy="1985010"/>
                  <wp:effectExtent l="76200" t="76200" r="72390" b="986790"/>
                  <wp:wrapTight wrapText="bothSides">
                    <wp:wrapPolygon edited="0">
                      <wp:start x="8339" y="-829"/>
                      <wp:lineTo x="2237" y="-415"/>
                      <wp:lineTo x="2237" y="2902"/>
                      <wp:lineTo x="0" y="2902"/>
                      <wp:lineTo x="0" y="6219"/>
                      <wp:lineTo x="-814" y="6219"/>
                      <wp:lineTo x="-814" y="16169"/>
                      <wp:lineTo x="407" y="16169"/>
                      <wp:lineTo x="407" y="19486"/>
                      <wp:lineTo x="3254" y="19486"/>
                      <wp:lineTo x="3254" y="22802"/>
                      <wp:lineTo x="-407" y="22802"/>
                      <wp:lineTo x="-407" y="29436"/>
                      <wp:lineTo x="203" y="30265"/>
                      <wp:lineTo x="6915" y="32131"/>
                      <wp:lineTo x="14441" y="32131"/>
                      <wp:lineTo x="14644" y="31716"/>
                      <wp:lineTo x="21153" y="29436"/>
                      <wp:lineTo x="21763" y="26326"/>
                      <wp:lineTo x="21763" y="25704"/>
                      <wp:lineTo x="16475" y="22802"/>
                      <wp:lineTo x="15864" y="22802"/>
                      <wp:lineTo x="20949" y="16169"/>
                      <wp:lineTo x="22169" y="12852"/>
                      <wp:lineTo x="22169" y="9536"/>
                      <wp:lineTo x="21356" y="6219"/>
                      <wp:lineTo x="19119" y="2902"/>
                      <wp:lineTo x="13220" y="-415"/>
                      <wp:lineTo x="13017" y="-829"/>
                      <wp:lineTo x="8339" y="-82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023110" cy="198501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tc>
        <w:tc>
          <w:tcPr>
            <w:tcW w:w="720" w:type="dxa"/>
          </w:tcPr>
          <w:p w14:paraId="0F2E5C6F" w14:textId="77777777" w:rsidR="001B2ABD" w:rsidRDefault="001B2ABD" w:rsidP="000C45FF">
            <w:pPr>
              <w:tabs>
                <w:tab w:val="left" w:pos="990"/>
              </w:tabs>
            </w:pPr>
          </w:p>
        </w:tc>
        <w:tc>
          <w:tcPr>
            <w:tcW w:w="6470" w:type="dxa"/>
            <w:vAlign w:val="bottom"/>
          </w:tcPr>
          <w:p w14:paraId="0B3285A5" w14:textId="5D4E4CE0" w:rsidR="001106FB" w:rsidRPr="001106FB" w:rsidRDefault="001106FB" w:rsidP="001106FB">
            <w:pPr>
              <w:pStyle w:val="Title"/>
            </w:pPr>
            <w:r>
              <w:t>amanpreet singh</w:t>
            </w:r>
          </w:p>
          <w:p w14:paraId="18A86BD5" w14:textId="77777777" w:rsidR="001B2ABD" w:rsidRPr="00433666" w:rsidRDefault="004F2220" w:rsidP="001B2ABD">
            <w:pPr>
              <w:pStyle w:val="Subtitle"/>
              <w:rPr>
                <w:spacing w:val="0"/>
                <w:w w:val="80"/>
                <w:u w:val="single" w:color="0070C0"/>
              </w:rPr>
            </w:pPr>
            <w:r w:rsidRPr="00433666">
              <w:rPr>
                <w:spacing w:val="0"/>
                <w:w w:val="80"/>
                <w:u w:val="single" w:color="0070C0"/>
              </w:rPr>
              <w:t>P</w:t>
            </w:r>
            <w:r w:rsidR="001106FB" w:rsidRPr="00433666">
              <w:rPr>
                <w:spacing w:val="0"/>
                <w:w w:val="80"/>
                <w:u w:val="single" w:color="0070C0"/>
              </w:rPr>
              <w:t>o</w:t>
            </w:r>
            <w:r w:rsidRPr="00433666">
              <w:rPr>
                <w:spacing w:val="0"/>
                <w:w w:val="80"/>
                <w:u w:val="single" w:color="0070C0"/>
              </w:rPr>
              <w:t>sition Summary</w:t>
            </w:r>
          </w:p>
          <w:p w14:paraId="5336DD2E" w14:textId="77777777" w:rsidR="00433666" w:rsidRPr="00433666" w:rsidRDefault="00433666" w:rsidP="00433666"/>
          <w:p w14:paraId="1836CD7C" w14:textId="24C31B61" w:rsidR="004F2220" w:rsidRPr="004F2220" w:rsidRDefault="004F2220" w:rsidP="004F2220">
            <w:r>
              <w:t xml:space="preserve">We’re looking for a </w:t>
            </w:r>
            <w:r w:rsidR="008D60BA">
              <w:t>full-time front-end</w:t>
            </w:r>
            <w:r>
              <w:t xml:space="preserve"> developer who is interested in working on a wide range of wed development projects in a laid back, friendly</w:t>
            </w:r>
            <w:r w:rsidR="00CE3FED">
              <w:t>,</w:t>
            </w:r>
            <w:r>
              <w:t xml:space="preserve"> and fun work environment. </w:t>
            </w:r>
          </w:p>
        </w:tc>
      </w:tr>
      <w:tr w:rsidR="001B2ABD" w14:paraId="2EC54ADD" w14:textId="77777777" w:rsidTr="001B2ABD">
        <w:tc>
          <w:tcPr>
            <w:tcW w:w="3600" w:type="dxa"/>
          </w:tcPr>
          <w:sdt>
            <w:sdtPr>
              <w:id w:val="-1711873194"/>
              <w:placeholder>
                <w:docPart w:val="2BBCE83EF21444C7B1B2CBD3C8E63D28"/>
              </w:placeholder>
              <w:temporary/>
              <w:showingPlcHdr/>
              <w15:appearance w15:val="hidden"/>
            </w:sdtPr>
            <w:sdtEndPr/>
            <w:sdtContent>
              <w:p w14:paraId="0700DE2C" w14:textId="77777777" w:rsidR="001B2ABD" w:rsidRDefault="00036450" w:rsidP="00036450">
                <w:pPr>
                  <w:pStyle w:val="Heading3"/>
                </w:pPr>
                <w:r w:rsidRPr="00D5459D">
                  <w:t>Profile</w:t>
                </w:r>
              </w:p>
            </w:sdtContent>
          </w:sdt>
          <w:sdt>
            <w:sdtPr>
              <w:id w:val="355866036"/>
              <w:placeholder>
                <w:docPart w:val="A09C5A5043D341A9B6057B0BA3CD5FF2"/>
              </w:placeholder>
              <w:temporary/>
              <w:showingPlcHdr/>
              <w15:appearance w15:val="hidden"/>
            </w:sdtPr>
            <w:sdtEndPr/>
            <w:sdtContent>
              <w:p w14:paraId="47580521"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16C99B98" w14:textId="77777777" w:rsidR="009260CD" w:rsidRDefault="009260CD" w:rsidP="009260CD"/>
              <w:p w14:paraId="4F62D4DC"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1D8CD012" w14:textId="77777777" w:rsidR="00036450" w:rsidRDefault="00036450" w:rsidP="00036450"/>
          <w:sdt>
            <w:sdtPr>
              <w:id w:val="-1954003311"/>
              <w:placeholder>
                <w:docPart w:val="C5703FD79366494FA9B6FAA21FDD40BD"/>
              </w:placeholder>
              <w:temporary/>
              <w:showingPlcHdr/>
              <w15:appearance w15:val="hidden"/>
            </w:sdtPr>
            <w:sdtEndPr/>
            <w:sdtContent>
              <w:p w14:paraId="3E16F557" w14:textId="77777777" w:rsidR="00036450" w:rsidRPr="00CB0055" w:rsidRDefault="00CB0055" w:rsidP="00CB0055">
                <w:pPr>
                  <w:pStyle w:val="Heading3"/>
                </w:pPr>
                <w:r w:rsidRPr="00CB0055">
                  <w:t>Contact</w:t>
                </w:r>
              </w:p>
            </w:sdtContent>
          </w:sdt>
          <w:sdt>
            <w:sdtPr>
              <w:id w:val="1111563247"/>
              <w:placeholder>
                <w:docPart w:val="65357E8547064963BF6C18810F7345CB"/>
              </w:placeholder>
              <w:temporary/>
              <w:showingPlcHdr/>
              <w15:appearance w15:val="hidden"/>
            </w:sdtPr>
            <w:sdtEndPr/>
            <w:sdtContent>
              <w:p w14:paraId="11CEEA4B" w14:textId="77777777" w:rsidR="004D3011" w:rsidRDefault="004D3011" w:rsidP="004D3011">
                <w:r w:rsidRPr="004D3011">
                  <w:t>PHONE:</w:t>
                </w:r>
              </w:p>
            </w:sdtContent>
          </w:sdt>
          <w:p w14:paraId="49FEF100" w14:textId="0A4686AA" w:rsidR="004D3011" w:rsidRDefault="007E6A6B" w:rsidP="004D3011">
            <w:r>
              <w:t>+91</w:t>
            </w:r>
            <w:r w:rsidR="00FF3785">
              <w:t xml:space="preserve"> </w:t>
            </w:r>
            <w:r w:rsidR="00564613">
              <w:t>9781218</w:t>
            </w:r>
            <w:r>
              <w:t>38x</w:t>
            </w:r>
          </w:p>
          <w:p w14:paraId="547057DA" w14:textId="77777777" w:rsidR="004D3011" w:rsidRPr="004D3011" w:rsidRDefault="004D3011" w:rsidP="004D3011"/>
          <w:sdt>
            <w:sdtPr>
              <w:id w:val="67859272"/>
              <w:placeholder>
                <w:docPart w:val="52B9AB048D8441EE97270DE18084E705"/>
              </w:placeholder>
              <w:temporary/>
              <w:showingPlcHdr/>
              <w15:appearance w15:val="hidden"/>
            </w:sdtPr>
            <w:sdtEndPr/>
            <w:sdtContent>
              <w:p w14:paraId="74E731A4" w14:textId="77777777" w:rsidR="004D3011" w:rsidRDefault="004D3011" w:rsidP="004D3011">
                <w:r w:rsidRPr="004D3011">
                  <w:t>WEBSITE:</w:t>
                </w:r>
              </w:p>
            </w:sdtContent>
          </w:sdt>
          <w:p w14:paraId="64684C8C" w14:textId="65676C55" w:rsidR="004D3011" w:rsidRDefault="006273A4" w:rsidP="004D3011">
            <w:hyperlink r:id="rId8" w:history="1">
              <w:r w:rsidRPr="001A6561">
                <w:rPr>
                  <w:rStyle w:val="Hyperlink"/>
                </w:rPr>
                <w:t>https://www.linkedin.com/in/amanpreet-singh-</w:t>
              </w:r>
              <w:r w:rsidRPr="001A6561">
                <w:rPr>
                  <w:rStyle w:val="Hyperlink"/>
                </w:rPr>
                <w:t>2</w:t>
              </w:r>
              <w:r w:rsidRPr="001A6561">
                <w:rPr>
                  <w:rStyle w:val="Hyperlink"/>
                </w:rPr>
                <w:t>964b2250</w:t>
              </w:r>
            </w:hyperlink>
          </w:p>
          <w:p w14:paraId="0CDAF5F7" w14:textId="77777777" w:rsidR="006273A4" w:rsidRDefault="006273A4" w:rsidP="004D3011"/>
          <w:p w14:paraId="104D8D53" w14:textId="77777777" w:rsidR="004D3011" w:rsidRDefault="004D3011" w:rsidP="004D3011"/>
          <w:sdt>
            <w:sdtPr>
              <w:id w:val="-240260293"/>
              <w:placeholder>
                <w:docPart w:val="DA9B423355C84FDDA0D9DE6EC88DBB1C"/>
              </w:placeholder>
              <w:temporary/>
              <w:showingPlcHdr/>
              <w15:appearance w15:val="hidden"/>
            </w:sdtPr>
            <w:sdtEndPr/>
            <w:sdtContent>
              <w:p w14:paraId="0A33634D" w14:textId="77777777" w:rsidR="004D3011" w:rsidRDefault="004D3011" w:rsidP="004D3011">
                <w:r w:rsidRPr="004D3011">
                  <w:t>EMAIL:</w:t>
                </w:r>
              </w:p>
            </w:sdtContent>
          </w:sdt>
          <w:p w14:paraId="707532A6" w14:textId="661C87A3" w:rsidR="00036450" w:rsidRPr="00E4381A" w:rsidRDefault="00437291" w:rsidP="004D3011">
            <w:pPr>
              <w:rPr>
                <w:rStyle w:val="Hyperlink"/>
              </w:rPr>
            </w:pPr>
            <w:r>
              <w:t>e</w:t>
            </w:r>
            <w:r w:rsidR="00FF3785">
              <w:t>r</w:t>
            </w:r>
            <w:r w:rsidR="00D24035">
              <w:t>.aman</w:t>
            </w:r>
            <w:r>
              <w:t>preetsingh001@gmail.com</w:t>
            </w:r>
          </w:p>
          <w:sdt>
            <w:sdtPr>
              <w:id w:val="-1444214663"/>
              <w:placeholder>
                <w:docPart w:val="BAC02CB3270544FA837FA15E3FE4A567"/>
              </w:placeholder>
              <w:temporary/>
              <w:showingPlcHdr/>
              <w15:appearance w15:val="hidden"/>
            </w:sdtPr>
            <w:sdtEndPr/>
            <w:sdtContent>
              <w:p w14:paraId="5B24F48D" w14:textId="77777777" w:rsidR="004D3011" w:rsidRPr="00CB0055" w:rsidRDefault="00CB0055" w:rsidP="00CB0055">
                <w:pPr>
                  <w:pStyle w:val="Heading3"/>
                </w:pPr>
                <w:r w:rsidRPr="00CB0055">
                  <w:t>Hobbies</w:t>
                </w:r>
              </w:p>
            </w:sdtContent>
          </w:sdt>
          <w:p w14:paraId="7480CB16" w14:textId="77777777" w:rsidR="004D3011" w:rsidRDefault="001F7C83" w:rsidP="001F7C83">
            <w:pPr>
              <w:pStyle w:val="ListParagraph"/>
              <w:numPr>
                <w:ilvl w:val="0"/>
                <w:numId w:val="3"/>
              </w:numPr>
            </w:pPr>
            <w:r>
              <w:t xml:space="preserve">Art &amp; </w:t>
            </w:r>
            <w:r w:rsidR="00F65036">
              <w:t>Craft</w:t>
            </w:r>
          </w:p>
          <w:p w14:paraId="0EBCBADA" w14:textId="77777777" w:rsidR="00F65036" w:rsidRDefault="00F65036" w:rsidP="001F7C83">
            <w:pPr>
              <w:pStyle w:val="ListParagraph"/>
              <w:numPr>
                <w:ilvl w:val="0"/>
                <w:numId w:val="3"/>
              </w:numPr>
            </w:pPr>
            <w:r>
              <w:t>Calligr</w:t>
            </w:r>
            <w:r w:rsidR="0041173F">
              <w:t>aphy</w:t>
            </w:r>
          </w:p>
          <w:p w14:paraId="2932D0EE" w14:textId="1D860039" w:rsidR="0041173F" w:rsidRDefault="007A224D" w:rsidP="001F7C83">
            <w:pPr>
              <w:pStyle w:val="ListParagraph"/>
              <w:numPr>
                <w:ilvl w:val="0"/>
                <w:numId w:val="3"/>
              </w:numPr>
            </w:pPr>
            <w:r>
              <w:t>Graphic design</w:t>
            </w:r>
          </w:p>
          <w:p w14:paraId="228E521F" w14:textId="63939847" w:rsidR="00C83D61" w:rsidRPr="004D3011" w:rsidRDefault="00C83D61" w:rsidP="00C83D61">
            <w:pPr>
              <w:pStyle w:val="ListParagraph"/>
            </w:pPr>
          </w:p>
        </w:tc>
        <w:tc>
          <w:tcPr>
            <w:tcW w:w="720" w:type="dxa"/>
          </w:tcPr>
          <w:p w14:paraId="48F14282" w14:textId="77777777" w:rsidR="001B2ABD" w:rsidRDefault="001B2ABD" w:rsidP="000C45FF">
            <w:pPr>
              <w:tabs>
                <w:tab w:val="left" w:pos="990"/>
              </w:tabs>
            </w:pPr>
          </w:p>
        </w:tc>
        <w:tc>
          <w:tcPr>
            <w:tcW w:w="6470" w:type="dxa"/>
          </w:tcPr>
          <w:sdt>
            <w:sdtPr>
              <w:id w:val="1049110328"/>
              <w:placeholder>
                <w:docPart w:val="13A7A91AD0AB4185A7F2A0B661952AE2"/>
              </w:placeholder>
              <w:temporary/>
              <w:showingPlcHdr/>
              <w15:appearance w15:val="hidden"/>
            </w:sdtPr>
            <w:sdtEndPr/>
            <w:sdtContent>
              <w:p w14:paraId="6A91477F" w14:textId="77777777" w:rsidR="001B2ABD" w:rsidRDefault="00E25A26" w:rsidP="00036450">
                <w:pPr>
                  <w:pStyle w:val="Heading2"/>
                </w:pPr>
                <w:r w:rsidRPr="00036450">
                  <w:t>EDUCATION</w:t>
                </w:r>
              </w:p>
            </w:sdtContent>
          </w:sdt>
          <w:p w14:paraId="69EB0BB8" w14:textId="34E2CEA2" w:rsidR="00A613BE" w:rsidRPr="00A613BE" w:rsidRDefault="00A611E6" w:rsidP="00A613BE">
            <w:pPr>
              <w:pStyle w:val="Heading4"/>
              <w:rPr>
                <w:u w:val="single" w:color="0070C0"/>
              </w:rPr>
            </w:pPr>
            <w:r w:rsidRPr="00A611E6">
              <w:rPr>
                <w:u w:val="single" w:color="0070C0"/>
              </w:rPr>
              <w:t xml:space="preserve">Arya Senior Secondary School </w:t>
            </w:r>
          </w:p>
          <w:p w14:paraId="6F45041C" w14:textId="32C900B8" w:rsidR="00462A9A" w:rsidRDefault="00462A9A" w:rsidP="00462A9A">
            <w:r>
              <w:t>[</w:t>
            </w:r>
            <w:r w:rsidR="004D3B54">
              <w:t>2019-2021]</w:t>
            </w:r>
          </w:p>
          <w:p w14:paraId="23BA4942" w14:textId="6B339C59" w:rsidR="00A613BE" w:rsidRDefault="0058697C" w:rsidP="00462A9A">
            <w:r>
              <w:t>GPA:</w:t>
            </w:r>
            <w:r w:rsidR="00BA77A8">
              <w:t xml:space="preserve"> </w:t>
            </w:r>
            <w:r w:rsidR="005B4E8F">
              <w:t>2</w:t>
            </w:r>
            <w:r w:rsidR="00BA77A8">
              <w:t>.</w:t>
            </w:r>
            <w:r w:rsidR="005B4E8F">
              <w:t>7</w:t>
            </w:r>
            <w:r w:rsidR="00D96671">
              <w:t xml:space="preserve"> i</w:t>
            </w:r>
            <w:r w:rsidR="00143C55">
              <w:t xml:space="preserve">n </w:t>
            </w:r>
            <w:r w:rsidR="00A702E3">
              <w:t>metric</w:t>
            </w:r>
          </w:p>
          <w:p w14:paraId="1EAA1811" w14:textId="3EAED029" w:rsidR="008D60BA" w:rsidRDefault="008D60BA" w:rsidP="00462A9A">
            <w:r>
              <w:t>G</w:t>
            </w:r>
            <w:r w:rsidR="00091E05">
              <w:t xml:space="preserve">PA: </w:t>
            </w:r>
            <w:r w:rsidR="00DB2F72">
              <w:t xml:space="preserve">1.0 in </w:t>
            </w:r>
            <w:r w:rsidR="00E80709">
              <w:t>se</w:t>
            </w:r>
            <w:r w:rsidR="00D94636">
              <w:t>n</w:t>
            </w:r>
            <w:r w:rsidR="00AE1A48">
              <w:t>ior Secondary</w:t>
            </w:r>
          </w:p>
          <w:p w14:paraId="42A6037C" w14:textId="77777777" w:rsidR="00A702E3" w:rsidRDefault="00A702E3" w:rsidP="00462A9A"/>
          <w:p w14:paraId="1CDA9907" w14:textId="77777777" w:rsidR="00A613BE" w:rsidRPr="00462A9A" w:rsidRDefault="00A613BE" w:rsidP="00462A9A"/>
          <w:sdt>
            <w:sdtPr>
              <w:id w:val="1001553383"/>
              <w:placeholder>
                <w:docPart w:val="A51B545033CB46478A0AE2A49BF2F00E"/>
              </w:placeholder>
              <w:temporary/>
              <w:showingPlcHdr/>
              <w15:appearance w15:val="hidden"/>
            </w:sdtPr>
            <w:sdtEndPr/>
            <w:sdtContent>
              <w:p w14:paraId="6BAC966C" w14:textId="77777777" w:rsidR="00036450" w:rsidRDefault="00036450" w:rsidP="00036450">
                <w:pPr>
                  <w:pStyle w:val="Heading2"/>
                </w:pPr>
                <w:r w:rsidRPr="00036450">
                  <w:t>WORK EXPERIENCE</w:t>
                </w:r>
              </w:p>
            </w:sdtContent>
          </w:sdt>
          <w:p w14:paraId="7D9BC472" w14:textId="58C7EAE9" w:rsidR="004D3011" w:rsidRDefault="00A611E6" w:rsidP="00036450">
            <w:r>
              <w:t>Fresher</w:t>
            </w:r>
          </w:p>
          <w:p w14:paraId="54563E0B" w14:textId="77777777" w:rsidR="0034700C" w:rsidRDefault="0034700C" w:rsidP="00036450"/>
          <w:sdt>
            <w:sdtPr>
              <w:id w:val="1669594239"/>
              <w:placeholder>
                <w:docPart w:val="C644FE90FBB147CEB9A8513F658D6343"/>
              </w:placeholder>
              <w:temporary/>
              <w:showingPlcHdr/>
              <w15:appearance w15:val="hidden"/>
            </w:sdtPr>
            <w:sdtEndPr/>
            <w:sdtContent>
              <w:p w14:paraId="5BCC4784" w14:textId="77777777" w:rsidR="00036450" w:rsidRDefault="00180329" w:rsidP="00036450">
                <w:pPr>
                  <w:pStyle w:val="Heading2"/>
                </w:pPr>
                <w:r w:rsidRPr="00036450">
                  <w:rPr>
                    <w:rStyle w:val="Heading2Char"/>
                    <w:b/>
                    <w:bCs/>
                    <w:caps/>
                  </w:rPr>
                  <w:t>SKILLS</w:t>
                </w:r>
              </w:p>
            </w:sdtContent>
          </w:sdt>
          <w:p w14:paraId="46E087C4" w14:textId="1454C285" w:rsidR="00036450" w:rsidRPr="004D3011" w:rsidRDefault="00112054" w:rsidP="004D3011">
            <w:pPr>
              <w:rPr>
                <w:color w:val="FFFFFF" w:themeColor="background1"/>
              </w:rPr>
            </w:pPr>
            <w:r w:rsidRPr="00B90CEF">
              <w:rPr>
                <w:noProof/>
                <w:color w:val="000000" w:themeColor="text1"/>
              </w:rPr>
              <w:drawing>
                <wp:inline distT="0" distB="0" distL="0" distR="0" wp14:anchorId="17CDD742" wp14:editId="678AA556">
                  <wp:extent cx="4612919" cy="1791335"/>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61D5BFE6" w14:textId="77777777" w:rsidR="0043117B" w:rsidRDefault="00E351DD"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B47FB" w14:textId="77777777" w:rsidR="001106FB" w:rsidRDefault="001106FB" w:rsidP="000C45FF">
      <w:r>
        <w:separator/>
      </w:r>
    </w:p>
  </w:endnote>
  <w:endnote w:type="continuationSeparator" w:id="0">
    <w:p w14:paraId="068B76D4" w14:textId="77777777" w:rsidR="001106FB" w:rsidRDefault="001106F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6EB60" w14:textId="77777777" w:rsidR="001106FB" w:rsidRDefault="001106FB" w:rsidP="000C45FF">
      <w:r>
        <w:separator/>
      </w:r>
    </w:p>
  </w:footnote>
  <w:footnote w:type="continuationSeparator" w:id="0">
    <w:p w14:paraId="6F5C86F1" w14:textId="77777777" w:rsidR="001106FB" w:rsidRDefault="001106F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B019" w14:textId="77777777" w:rsidR="000C45FF" w:rsidRDefault="000C45FF">
    <w:pPr>
      <w:pStyle w:val="Header"/>
    </w:pPr>
    <w:r>
      <w:rPr>
        <w:noProof/>
      </w:rPr>
      <w:drawing>
        <wp:anchor distT="0" distB="0" distL="114300" distR="114300" simplePos="0" relativeHeight="251658240" behindDoc="1" locked="0" layoutInCell="1" allowOverlap="1" wp14:anchorId="5DBA3B1D" wp14:editId="4C7A9EF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658EE"/>
    <w:multiLevelType w:val="hybridMultilevel"/>
    <w:tmpl w:val="BD0A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55D9F"/>
    <w:multiLevelType w:val="hybridMultilevel"/>
    <w:tmpl w:val="B3DA5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D5B65E3"/>
    <w:multiLevelType w:val="hybridMultilevel"/>
    <w:tmpl w:val="E34E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FB"/>
    <w:rsid w:val="00036450"/>
    <w:rsid w:val="00036607"/>
    <w:rsid w:val="00091E05"/>
    <w:rsid w:val="00094499"/>
    <w:rsid w:val="000C45FF"/>
    <w:rsid w:val="000E3FD1"/>
    <w:rsid w:val="001106FB"/>
    <w:rsid w:val="00112054"/>
    <w:rsid w:val="001317D8"/>
    <w:rsid w:val="00143C55"/>
    <w:rsid w:val="001525E1"/>
    <w:rsid w:val="00180329"/>
    <w:rsid w:val="0019001F"/>
    <w:rsid w:val="001A74A5"/>
    <w:rsid w:val="001B2ABD"/>
    <w:rsid w:val="001E0391"/>
    <w:rsid w:val="001E1759"/>
    <w:rsid w:val="001F1ECC"/>
    <w:rsid w:val="001F7C83"/>
    <w:rsid w:val="002400EB"/>
    <w:rsid w:val="00256CF7"/>
    <w:rsid w:val="00281FD5"/>
    <w:rsid w:val="002E769B"/>
    <w:rsid w:val="0030481B"/>
    <w:rsid w:val="003156FC"/>
    <w:rsid w:val="003254B5"/>
    <w:rsid w:val="0034700C"/>
    <w:rsid w:val="0037121F"/>
    <w:rsid w:val="003910D8"/>
    <w:rsid w:val="003A6B7D"/>
    <w:rsid w:val="003B06CA"/>
    <w:rsid w:val="004071FC"/>
    <w:rsid w:val="0041173F"/>
    <w:rsid w:val="00433666"/>
    <w:rsid w:val="00437291"/>
    <w:rsid w:val="00445947"/>
    <w:rsid w:val="00462A9A"/>
    <w:rsid w:val="004813B3"/>
    <w:rsid w:val="00496591"/>
    <w:rsid w:val="004C63E4"/>
    <w:rsid w:val="004D3011"/>
    <w:rsid w:val="004D3B54"/>
    <w:rsid w:val="004E6FCB"/>
    <w:rsid w:val="004F2220"/>
    <w:rsid w:val="005262AC"/>
    <w:rsid w:val="00564613"/>
    <w:rsid w:val="0058697C"/>
    <w:rsid w:val="005B4E8F"/>
    <w:rsid w:val="005D7D88"/>
    <w:rsid w:val="005E39D5"/>
    <w:rsid w:val="00600670"/>
    <w:rsid w:val="0062123A"/>
    <w:rsid w:val="006273A4"/>
    <w:rsid w:val="00646E75"/>
    <w:rsid w:val="006771D0"/>
    <w:rsid w:val="006F47BA"/>
    <w:rsid w:val="00715FCB"/>
    <w:rsid w:val="00743101"/>
    <w:rsid w:val="00764C9F"/>
    <w:rsid w:val="007775E1"/>
    <w:rsid w:val="007867A0"/>
    <w:rsid w:val="007927F5"/>
    <w:rsid w:val="007A224D"/>
    <w:rsid w:val="007E6A6B"/>
    <w:rsid w:val="00802CA0"/>
    <w:rsid w:val="008650C7"/>
    <w:rsid w:val="008D60BA"/>
    <w:rsid w:val="009260CD"/>
    <w:rsid w:val="00940A66"/>
    <w:rsid w:val="009518DB"/>
    <w:rsid w:val="00952C25"/>
    <w:rsid w:val="00A2118D"/>
    <w:rsid w:val="00A611E6"/>
    <w:rsid w:val="00A613BE"/>
    <w:rsid w:val="00A702E3"/>
    <w:rsid w:val="00AB2485"/>
    <w:rsid w:val="00AD0A50"/>
    <w:rsid w:val="00AD76E2"/>
    <w:rsid w:val="00AE1A48"/>
    <w:rsid w:val="00B20152"/>
    <w:rsid w:val="00B359E4"/>
    <w:rsid w:val="00B57D98"/>
    <w:rsid w:val="00B70850"/>
    <w:rsid w:val="00BA77A8"/>
    <w:rsid w:val="00C066B6"/>
    <w:rsid w:val="00C37BA1"/>
    <w:rsid w:val="00C4674C"/>
    <w:rsid w:val="00C506CF"/>
    <w:rsid w:val="00C72BED"/>
    <w:rsid w:val="00C83D61"/>
    <w:rsid w:val="00C9578B"/>
    <w:rsid w:val="00CB0055"/>
    <w:rsid w:val="00CE3FED"/>
    <w:rsid w:val="00D24035"/>
    <w:rsid w:val="00D2522B"/>
    <w:rsid w:val="00D422DE"/>
    <w:rsid w:val="00D5459D"/>
    <w:rsid w:val="00D923FF"/>
    <w:rsid w:val="00D94636"/>
    <w:rsid w:val="00D96671"/>
    <w:rsid w:val="00DA1F4D"/>
    <w:rsid w:val="00DB2F72"/>
    <w:rsid w:val="00DD172A"/>
    <w:rsid w:val="00E25A26"/>
    <w:rsid w:val="00E4381A"/>
    <w:rsid w:val="00E55D74"/>
    <w:rsid w:val="00E80709"/>
    <w:rsid w:val="00E9543B"/>
    <w:rsid w:val="00F178E1"/>
    <w:rsid w:val="00F57B0F"/>
    <w:rsid w:val="00F60274"/>
    <w:rsid w:val="00F65036"/>
    <w:rsid w:val="00F77FB9"/>
    <w:rsid w:val="00FA5E1A"/>
    <w:rsid w:val="00FB068F"/>
    <w:rsid w:val="00FF37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13E4B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NoSpacing">
    <w:name w:val="No Spacing"/>
    <w:uiPriority w:val="1"/>
    <w:qFormat/>
    <w:rsid w:val="001106FB"/>
    <w:rPr>
      <w:sz w:val="18"/>
      <w:szCs w:val="22"/>
    </w:rPr>
  </w:style>
  <w:style w:type="character" w:styleId="FollowedHyperlink">
    <w:name w:val="FollowedHyperlink"/>
    <w:basedOn w:val="DefaultParagraphFont"/>
    <w:uiPriority w:val="99"/>
    <w:semiHidden/>
    <w:unhideWhenUsed/>
    <w:rsid w:val="00036607"/>
    <w:rPr>
      <w:color w:val="704404" w:themeColor="followedHyperlink"/>
      <w:u w:val="single"/>
    </w:rPr>
  </w:style>
  <w:style w:type="paragraph" w:styleId="ListParagraph">
    <w:name w:val="List Paragraph"/>
    <w:basedOn w:val="Normal"/>
    <w:uiPriority w:val="34"/>
    <w:semiHidden/>
    <w:qFormat/>
    <w:rsid w:val="006F4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manpreet-singh-2964b225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AppData\Local\Microsoft\Office\16.0\DTS\en-US%7b5F803B07-3D7B-48AA-AD0D-64BFDD300E2D%7d\%7b5AFA2058-0F89-4D29-A4E6-743FC05E1D09%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HTML</c:v>
                </c:pt>
                <c:pt idx="1">
                  <c:v>CSS</c:v>
                </c:pt>
                <c:pt idx="2">
                  <c:v>Java Script</c:v>
                </c:pt>
                <c:pt idx="3">
                  <c:v>Bootstrap</c:v>
                </c:pt>
              </c:strCache>
            </c:strRef>
          </c:cat>
          <c:val>
            <c:numRef>
              <c:f>Sheet1!$B$2:$B$5</c:f>
              <c:numCache>
                <c:formatCode>General</c:formatCode>
                <c:ptCount val="4"/>
                <c:pt idx="0">
                  <c:v>0.9</c:v>
                </c:pt>
                <c:pt idx="1">
                  <c:v>0.75</c:v>
                </c:pt>
                <c:pt idx="2">
                  <c:v>0.4</c:v>
                </c:pt>
                <c:pt idx="3">
                  <c:v>0.3</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BCE83EF21444C7B1B2CBD3C8E63D28"/>
        <w:category>
          <w:name w:val="General"/>
          <w:gallery w:val="placeholder"/>
        </w:category>
        <w:types>
          <w:type w:val="bbPlcHdr"/>
        </w:types>
        <w:behaviors>
          <w:behavior w:val="content"/>
        </w:behaviors>
        <w:guid w:val="{264FC1B9-125F-4A9C-BBD4-BB509939D4B1}"/>
      </w:docPartPr>
      <w:docPartBody>
        <w:p w:rsidR="00000EE3" w:rsidRDefault="00181E13">
          <w:pPr>
            <w:pStyle w:val="2BBCE83EF21444C7B1B2CBD3C8E63D28"/>
          </w:pPr>
          <w:r w:rsidRPr="00D5459D">
            <w:t>Profile</w:t>
          </w:r>
        </w:p>
      </w:docPartBody>
    </w:docPart>
    <w:docPart>
      <w:docPartPr>
        <w:name w:val="A09C5A5043D341A9B6057B0BA3CD5FF2"/>
        <w:category>
          <w:name w:val="General"/>
          <w:gallery w:val="placeholder"/>
        </w:category>
        <w:types>
          <w:type w:val="bbPlcHdr"/>
        </w:types>
        <w:behaviors>
          <w:behavior w:val="content"/>
        </w:behaviors>
        <w:guid w:val="{D9000FBA-BE4B-41FD-B1C3-1F311C90841C}"/>
      </w:docPartPr>
      <w:docPartBody>
        <w:p w:rsidR="007B1C4D" w:rsidRDefault="00181E13"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7B1C4D" w:rsidRDefault="00000EE3" w:rsidP="009260CD"/>
        <w:p w:rsidR="00000EE3" w:rsidRDefault="00181E13">
          <w:pPr>
            <w:pStyle w:val="A09C5A5043D341A9B6057B0BA3CD5FF2"/>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C5703FD79366494FA9B6FAA21FDD40BD"/>
        <w:category>
          <w:name w:val="General"/>
          <w:gallery w:val="placeholder"/>
        </w:category>
        <w:types>
          <w:type w:val="bbPlcHdr"/>
        </w:types>
        <w:behaviors>
          <w:behavior w:val="content"/>
        </w:behaviors>
        <w:guid w:val="{70302C8C-4B24-494E-AAC1-EC862DF2215D}"/>
      </w:docPartPr>
      <w:docPartBody>
        <w:p w:rsidR="00000EE3" w:rsidRDefault="00181E13">
          <w:pPr>
            <w:pStyle w:val="C5703FD79366494FA9B6FAA21FDD40BD"/>
          </w:pPr>
          <w:r w:rsidRPr="00CB0055">
            <w:t>Contact</w:t>
          </w:r>
        </w:p>
      </w:docPartBody>
    </w:docPart>
    <w:docPart>
      <w:docPartPr>
        <w:name w:val="65357E8547064963BF6C18810F7345CB"/>
        <w:category>
          <w:name w:val="General"/>
          <w:gallery w:val="placeholder"/>
        </w:category>
        <w:types>
          <w:type w:val="bbPlcHdr"/>
        </w:types>
        <w:behaviors>
          <w:behavior w:val="content"/>
        </w:behaviors>
        <w:guid w:val="{9A9FA332-849E-4520-B330-E067294D594D}"/>
      </w:docPartPr>
      <w:docPartBody>
        <w:p w:rsidR="00000EE3" w:rsidRDefault="00181E13">
          <w:pPr>
            <w:pStyle w:val="65357E8547064963BF6C18810F7345CB"/>
          </w:pPr>
          <w:r w:rsidRPr="004D3011">
            <w:t>PHONE:</w:t>
          </w:r>
        </w:p>
      </w:docPartBody>
    </w:docPart>
    <w:docPart>
      <w:docPartPr>
        <w:name w:val="52B9AB048D8441EE97270DE18084E705"/>
        <w:category>
          <w:name w:val="General"/>
          <w:gallery w:val="placeholder"/>
        </w:category>
        <w:types>
          <w:type w:val="bbPlcHdr"/>
        </w:types>
        <w:behaviors>
          <w:behavior w:val="content"/>
        </w:behaviors>
        <w:guid w:val="{A215152F-E25F-4A3A-B87B-5DBE15B14E03}"/>
      </w:docPartPr>
      <w:docPartBody>
        <w:p w:rsidR="00000EE3" w:rsidRDefault="00181E13">
          <w:pPr>
            <w:pStyle w:val="52B9AB048D8441EE97270DE18084E705"/>
          </w:pPr>
          <w:r w:rsidRPr="004D3011">
            <w:t>WEBSITE:</w:t>
          </w:r>
        </w:p>
      </w:docPartBody>
    </w:docPart>
    <w:docPart>
      <w:docPartPr>
        <w:name w:val="DA9B423355C84FDDA0D9DE6EC88DBB1C"/>
        <w:category>
          <w:name w:val="General"/>
          <w:gallery w:val="placeholder"/>
        </w:category>
        <w:types>
          <w:type w:val="bbPlcHdr"/>
        </w:types>
        <w:behaviors>
          <w:behavior w:val="content"/>
        </w:behaviors>
        <w:guid w:val="{1260094E-D9B9-4C82-8CF9-6BF7C21FBF05}"/>
      </w:docPartPr>
      <w:docPartBody>
        <w:p w:rsidR="00000EE3" w:rsidRDefault="00181E13">
          <w:pPr>
            <w:pStyle w:val="DA9B423355C84FDDA0D9DE6EC88DBB1C"/>
          </w:pPr>
          <w:r w:rsidRPr="004D3011">
            <w:t>EMAIL:</w:t>
          </w:r>
        </w:p>
      </w:docPartBody>
    </w:docPart>
    <w:docPart>
      <w:docPartPr>
        <w:name w:val="BAC02CB3270544FA837FA15E3FE4A567"/>
        <w:category>
          <w:name w:val="General"/>
          <w:gallery w:val="placeholder"/>
        </w:category>
        <w:types>
          <w:type w:val="bbPlcHdr"/>
        </w:types>
        <w:behaviors>
          <w:behavior w:val="content"/>
        </w:behaviors>
        <w:guid w:val="{9A040A5F-0FBF-4831-A4C3-802764E3D03B}"/>
      </w:docPartPr>
      <w:docPartBody>
        <w:p w:rsidR="00000EE3" w:rsidRDefault="00181E13">
          <w:pPr>
            <w:pStyle w:val="BAC02CB3270544FA837FA15E3FE4A567"/>
          </w:pPr>
          <w:r w:rsidRPr="00CB0055">
            <w:t>Hobbies</w:t>
          </w:r>
        </w:p>
      </w:docPartBody>
    </w:docPart>
    <w:docPart>
      <w:docPartPr>
        <w:name w:val="13A7A91AD0AB4185A7F2A0B661952AE2"/>
        <w:category>
          <w:name w:val="General"/>
          <w:gallery w:val="placeholder"/>
        </w:category>
        <w:types>
          <w:type w:val="bbPlcHdr"/>
        </w:types>
        <w:behaviors>
          <w:behavior w:val="content"/>
        </w:behaviors>
        <w:guid w:val="{0004BCD0-478B-4575-8C8B-69D9E2F87429}"/>
      </w:docPartPr>
      <w:docPartBody>
        <w:p w:rsidR="00000EE3" w:rsidRDefault="00181E13">
          <w:pPr>
            <w:pStyle w:val="13A7A91AD0AB4185A7F2A0B661952AE2"/>
          </w:pPr>
          <w:r w:rsidRPr="00036450">
            <w:t>EDUCATION</w:t>
          </w:r>
        </w:p>
      </w:docPartBody>
    </w:docPart>
    <w:docPart>
      <w:docPartPr>
        <w:name w:val="A51B545033CB46478A0AE2A49BF2F00E"/>
        <w:category>
          <w:name w:val="General"/>
          <w:gallery w:val="placeholder"/>
        </w:category>
        <w:types>
          <w:type w:val="bbPlcHdr"/>
        </w:types>
        <w:behaviors>
          <w:behavior w:val="content"/>
        </w:behaviors>
        <w:guid w:val="{2CADD8D3-F9E6-4FA7-8BB7-4D6BA271EED3}"/>
      </w:docPartPr>
      <w:docPartBody>
        <w:p w:rsidR="00000EE3" w:rsidRDefault="00181E13">
          <w:pPr>
            <w:pStyle w:val="A51B545033CB46478A0AE2A49BF2F00E"/>
          </w:pPr>
          <w:r w:rsidRPr="00036450">
            <w:t>WORK EXPERIENCE</w:t>
          </w:r>
        </w:p>
      </w:docPartBody>
    </w:docPart>
    <w:docPart>
      <w:docPartPr>
        <w:name w:val="C644FE90FBB147CEB9A8513F658D6343"/>
        <w:category>
          <w:name w:val="General"/>
          <w:gallery w:val="placeholder"/>
        </w:category>
        <w:types>
          <w:type w:val="bbPlcHdr"/>
        </w:types>
        <w:behaviors>
          <w:behavior w:val="content"/>
        </w:behaviors>
        <w:guid w:val="{18851F41-699E-4305-9F0D-26B63A8448A4}"/>
      </w:docPartPr>
      <w:docPartBody>
        <w:p w:rsidR="00000EE3" w:rsidRDefault="00181E13">
          <w:pPr>
            <w:pStyle w:val="C644FE90FBB147CEB9A8513F658D6343"/>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13"/>
    <w:rsid w:val="00000EE3"/>
    <w:rsid w:val="00181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000EE3"/>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792027A9E74EF3A047DA830EB091E7">
    <w:name w:val="DD792027A9E74EF3A047DA830EB091E7"/>
    <w:rsid w:val="00000EE3"/>
  </w:style>
  <w:style w:type="paragraph" w:customStyle="1" w:styleId="755134C457ED40ECBCE8F876A631E5CE">
    <w:name w:val="755134C457ED40ECBCE8F876A631E5CE"/>
    <w:rsid w:val="00000EE3"/>
  </w:style>
  <w:style w:type="paragraph" w:customStyle="1" w:styleId="2BBCE83EF21444C7B1B2CBD3C8E63D28">
    <w:name w:val="2BBCE83EF21444C7B1B2CBD3C8E63D28"/>
  </w:style>
  <w:style w:type="paragraph" w:customStyle="1" w:styleId="A09C5A5043D341A9B6057B0BA3CD5FF2">
    <w:name w:val="A09C5A5043D341A9B6057B0BA3CD5FF2"/>
  </w:style>
  <w:style w:type="paragraph" w:customStyle="1" w:styleId="C5703FD79366494FA9B6FAA21FDD40BD">
    <w:name w:val="C5703FD79366494FA9B6FAA21FDD40BD"/>
  </w:style>
  <w:style w:type="paragraph" w:customStyle="1" w:styleId="65357E8547064963BF6C18810F7345CB">
    <w:name w:val="65357E8547064963BF6C18810F7345CB"/>
  </w:style>
  <w:style w:type="paragraph" w:customStyle="1" w:styleId="46D3DE494AB1410E877CF5844228CA4A">
    <w:name w:val="46D3DE494AB1410E877CF5844228CA4A"/>
  </w:style>
  <w:style w:type="paragraph" w:customStyle="1" w:styleId="52B9AB048D8441EE97270DE18084E705">
    <w:name w:val="52B9AB048D8441EE97270DE18084E705"/>
  </w:style>
  <w:style w:type="paragraph" w:customStyle="1" w:styleId="DFE3C6D8E34A4A408AF76A77044EBF48">
    <w:name w:val="DFE3C6D8E34A4A408AF76A77044EBF48"/>
  </w:style>
  <w:style w:type="paragraph" w:customStyle="1" w:styleId="DA9B423355C84FDDA0D9DE6EC88DBB1C">
    <w:name w:val="DA9B423355C84FDDA0D9DE6EC88DBB1C"/>
  </w:style>
  <w:style w:type="character" w:styleId="Hyperlink">
    <w:name w:val="Hyperlink"/>
    <w:basedOn w:val="DefaultParagraphFont"/>
    <w:uiPriority w:val="99"/>
    <w:unhideWhenUsed/>
    <w:rPr>
      <w:color w:val="C45911" w:themeColor="accent2" w:themeShade="BF"/>
      <w:u w:val="single"/>
    </w:rPr>
  </w:style>
  <w:style w:type="paragraph" w:customStyle="1" w:styleId="6467D2076AB84E169106DCAA86BC2915">
    <w:name w:val="6467D2076AB84E169106DCAA86BC2915"/>
  </w:style>
  <w:style w:type="paragraph" w:customStyle="1" w:styleId="BAC02CB3270544FA837FA15E3FE4A567">
    <w:name w:val="BAC02CB3270544FA837FA15E3FE4A567"/>
  </w:style>
  <w:style w:type="paragraph" w:customStyle="1" w:styleId="8636203CDF174E55A8E2FC6BF1447B13">
    <w:name w:val="8636203CDF174E55A8E2FC6BF1447B13"/>
  </w:style>
  <w:style w:type="paragraph" w:customStyle="1" w:styleId="8F6BDEC0AC8F4C488AEEEA5CC87E4FCF">
    <w:name w:val="8F6BDEC0AC8F4C488AEEEA5CC87E4FCF"/>
  </w:style>
  <w:style w:type="paragraph" w:customStyle="1" w:styleId="71B59C8A322043C686D680D77390F51A">
    <w:name w:val="71B59C8A322043C686D680D77390F51A"/>
  </w:style>
  <w:style w:type="paragraph" w:customStyle="1" w:styleId="7C6ACF42905B4E5394A28E7ACB34514D">
    <w:name w:val="7C6ACF42905B4E5394A28E7ACB34514D"/>
  </w:style>
  <w:style w:type="paragraph" w:customStyle="1" w:styleId="13A7A91AD0AB4185A7F2A0B661952AE2">
    <w:name w:val="13A7A91AD0AB4185A7F2A0B661952AE2"/>
  </w:style>
  <w:style w:type="paragraph" w:customStyle="1" w:styleId="92B2E30CD07643FC80649ADFA4BB2CD7">
    <w:name w:val="92B2E30CD07643FC80649ADFA4BB2CD7"/>
  </w:style>
  <w:style w:type="paragraph" w:customStyle="1" w:styleId="BCCBD55F7C174D4EB06650C17C2195B6">
    <w:name w:val="BCCBD55F7C174D4EB06650C17C2195B6"/>
  </w:style>
  <w:style w:type="paragraph" w:customStyle="1" w:styleId="60660ECDEE434241998B79DF8B1EFCEE">
    <w:name w:val="60660ECDEE434241998B79DF8B1EFCEE"/>
  </w:style>
  <w:style w:type="paragraph" w:customStyle="1" w:styleId="B5CA8069B6D34FBC8624223E0204B9CE">
    <w:name w:val="B5CA8069B6D34FBC8624223E0204B9CE"/>
    <w:rsid w:val="00000EE3"/>
  </w:style>
  <w:style w:type="paragraph" w:customStyle="1" w:styleId="3629FD3F3227478EB46C53921E611573">
    <w:name w:val="3629FD3F3227478EB46C53921E611573"/>
  </w:style>
  <w:style w:type="paragraph" w:customStyle="1" w:styleId="FBC39259FF2940D9B2380FB5482A0538">
    <w:name w:val="FBC39259FF2940D9B2380FB5482A0538"/>
  </w:style>
  <w:style w:type="paragraph" w:customStyle="1" w:styleId="2E6FC39CAC2740339F3F593A5AB6E212">
    <w:name w:val="2E6FC39CAC2740339F3F593A5AB6E212"/>
  </w:style>
  <w:style w:type="paragraph" w:customStyle="1" w:styleId="A51B545033CB46478A0AE2A49BF2F00E">
    <w:name w:val="A51B545033CB46478A0AE2A49BF2F00E"/>
  </w:style>
  <w:style w:type="paragraph" w:customStyle="1" w:styleId="B51624D4195848B784EA2F694405A8DF">
    <w:name w:val="B51624D4195848B784EA2F694405A8DF"/>
    <w:rsid w:val="00000EE3"/>
  </w:style>
  <w:style w:type="paragraph" w:customStyle="1" w:styleId="972F30617A99486E8819B1745442D679">
    <w:name w:val="972F30617A99486E8819B1745442D679"/>
    <w:rsid w:val="00000EE3"/>
  </w:style>
  <w:style w:type="paragraph" w:customStyle="1" w:styleId="A53529F92FF444ECA49947144BEBDB8C">
    <w:name w:val="A53529F92FF444ECA49947144BEBDB8C"/>
    <w:rsid w:val="00000EE3"/>
  </w:style>
  <w:style w:type="paragraph" w:customStyle="1" w:styleId="62CB3AB5B69047BCB4BBB0BCB32DF4F9">
    <w:name w:val="62CB3AB5B69047BCB4BBB0BCB32DF4F9"/>
    <w:rsid w:val="00000EE3"/>
  </w:style>
  <w:style w:type="paragraph" w:customStyle="1" w:styleId="818DA94588804B76BA2C3A81B532C6A6">
    <w:name w:val="818DA94588804B76BA2C3A81B532C6A6"/>
    <w:rsid w:val="00000EE3"/>
  </w:style>
  <w:style w:type="paragraph" w:customStyle="1" w:styleId="761C150AD87B4ED49AB80A90A3D07B51">
    <w:name w:val="761C150AD87B4ED49AB80A90A3D07B51"/>
    <w:rsid w:val="00000EE3"/>
  </w:style>
  <w:style w:type="paragraph" w:customStyle="1" w:styleId="5E7779E219E6478797FB98CE897C2031">
    <w:name w:val="5E7779E219E6478797FB98CE897C2031"/>
    <w:rsid w:val="00000EE3"/>
  </w:style>
  <w:style w:type="paragraph" w:customStyle="1" w:styleId="4517238B12AD464281DEC296620A015D">
    <w:name w:val="4517238B12AD464281DEC296620A015D"/>
    <w:rsid w:val="00000EE3"/>
  </w:style>
  <w:style w:type="paragraph" w:customStyle="1" w:styleId="DDAF898C842A40D1ABBA0AB9EA96AF3B">
    <w:name w:val="DDAF898C842A40D1ABBA0AB9EA96AF3B"/>
    <w:rsid w:val="00000EE3"/>
  </w:style>
  <w:style w:type="paragraph" w:customStyle="1" w:styleId="DDC3F89877D745448719C73C642D2AB9">
    <w:name w:val="DDC3F89877D745448719C73C642D2AB9"/>
    <w:rsid w:val="00000EE3"/>
  </w:style>
  <w:style w:type="paragraph" w:customStyle="1" w:styleId="8EE9266F9C7443D78A2B685650E86004">
    <w:name w:val="8EE9266F9C7443D78A2B685650E86004"/>
    <w:rsid w:val="00000EE3"/>
  </w:style>
  <w:style w:type="paragraph" w:customStyle="1" w:styleId="AE38F2FC89764F388B57DD5A7C85FCCC">
    <w:name w:val="AE38F2FC89764F388B57DD5A7C85FCCC"/>
    <w:rsid w:val="00000EE3"/>
  </w:style>
  <w:style w:type="paragraph" w:customStyle="1" w:styleId="57F63ABCF75243C18CA6F96EAD1DD25F">
    <w:name w:val="57F63ABCF75243C18CA6F96EAD1DD25F"/>
    <w:rsid w:val="00000EE3"/>
  </w:style>
  <w:style w:type="paragraph" w:customStyle="1" w:styleId="311FFCE428E842F492EAF4B25A6619C8">
    <w:name w:val="311FFCE428E842F492EAF4B25A6619C8"/>
    <w:rsid w:val="00000EE3"/>
  </w:style>
  <w:style w:type="paragraph" w:customStyle="1" w:styleId="76189E17F2444141A3288A29160186E9">
    <w:name w:val="76189E17F2444141A3288A29160186E9"/>
    <w:rsid w:val="00000EE3"/>
  </w:style>
  <w:style w:type="character" w:customStyle="1" w:styleId="Heading2Char">
    <w:name w:val="Heading 2 Char"/>
    <w:basedOn w:val="DefaultParagraphFont"/>
    <w:link w:val="Heading2"/>
    <w:uiPriority w:val="9"/>
    <w:rsid w:val="00000EE3"/>
    <w:rPr>
      <w:rFonts w:asciiTheme="majorHAnsi" w:eastAsiaTheme="majorEastAsia" w:hAnsiTheme="majorHAnsi" w:cstheme="majorBidi"/>
      <w:b/>
      <w:bCs/>
      <w:caps/>
      <w:szCs w:val="26"/>
      <w:lang w:eastAsia="ja-JP"/>
    </w:rPr>
  </w:style>
  <w:style w:type="paragraph" w:customStyle="1" w:styleId="C644FE90FBB147CEB9A8513F658D6343">
    <w:name w:val="C644FE90FBB147CEB9A8513F658D6343"/>
  </w:style>
  <w:style w:type="paragraph" w:customStyle="1" w:styleId="CD71256F9B56444C9D1DED7C3F81E125">
    <w:name w:val="CD71256F9B56444C9D1DED7C3F81E125"/>
    <w:rsid w:val="00000EE3"/>
  </w:style>
  <w:style w:type="paragraph" w:customStyle="1" w:styleId="B3A8696F56F042DCA72027E12FC3166B">
    <w:name w:val="B3A8696F56F042DCA72027E12FC3166B"/>
    <w:rsid w:val="00000EE3"/>
  </w:style>
  <w:style w:type="paragraph" w:customStyle="1" w:styleId="2C5F1DA9F36D46118FC6E963D856F969">
    <w:name w:val="2C5F1DA9F36D46118FC6E963D856F969"/>
    <w:rsid w:val="00000EE3"/>
  </w:style>
  <w:style w:type="paragraph" w:customStyle="1" w:styleId="5B73DD129C7C48FC8962218F40AAE229">
    <w:name w:val="5B73DD129C7C48FC8962218F40AAE229"/>
    <w:rsid w:val="00000EE3"/>
  </w:style>
  <w:style w:type="paragraph" w:customStyle="1" w:styleId="A78063F364424494B91BC6CCC3C8E6D4">
    <w:name w:val="A78063F364424494B91BC6CCC3C8E6D4"/>
    <w:rsid w:val="00000EE3"/>
  </w:style>
  <w:style w:type="paragraph" w:customStyle="1" w:styleId="947ABAB8E93D4853A9EEA7692F8EBE3C">
    <w:name w:val="947ABAB8E93D4853A9EEA7692F8EBE3C"/>
    <w:rsid w:val="00000EE3"/>
  </w:style>
  <w:style w:type="paragraph" w:customStyle="1" w:styleId="75BEC12D9781436988D5003C45E7035A">
    <w:name w:val="75BEC12D9781436988D5003C45E7035A"/>
    <w:rsid w:val="00000EE3"/>
  </w:style>
  <w:style w:type="paragraph" w:customStyle="1" w:styleId="C52E8F29C2F243208275D5E838372004">
    <w:name w:val="C52E8F29C2F243208275D5E838372004"/>
    <w:rsid w:val="00000EE3"/>
  </w:style>
  <w:style w:type="paragraph" w:customStyle="1" w:styleId="AE1BAFFFFD4E4CCDAB8EBA95CCF793CE">
    <w:name w:val="AE1BAFFFFD4E4CCDAB8EBA95CCF793CE"/>
    <w:rsid w:val="00000EE3"/>
  </w:style>
  <w:style w:type="paragraph" w:customStyle="1" w:styleId="F349B8D2E6DD47D1975A03F8C6AFF81C">
    <w:name w:val="F349B8D2E6DD47D1975A03F8C6AFF81C"/>
    <w:rsid w:val="00000EE3"/>
  </w:style>
  <w:style w:type="paragraph" w:customStyle="1" w:styleId="6092B5FAC7354B84A5C7C1D78E44D315">
    <w:name w:val="6092B5FAC7354B84A5C7C1D78E44D315"/>
    <w:rsid w:val="00000EE3"/>
  </w:style>
  <w:style w:type="paragraph" w:customStyle="1" w:styleId="BD6C7179C8EA4B71B4A0299918503DDF">
    <w:name w:val="BD6C7179C8EA4B71B4A0299918503DDF"/>
    <w:rsid w:val="00000EE3"/>
  </w:style>
  <w:style w:type="paragraph" w:customStyle="1" w:styleId="320B26C47A14431392FF96730D09BDFA">
    <w:name w:val="320B26C47A14431392FF96730D09BDFA"/>
    <w:rsid w:val="00000EE3"/>
  </w:style>
  <w:style w:type="paragraph" w:customStyle="1" w:styleId="40CE8A3532CA47ACBC7C0A2E1D631C5B">
    <w:name w:val="40CE8A3532CA47ACBC7C0A2E1D631C5B"/>
    <w:rsid w:val="00000EE3"/>
  </w:style>
  <w:style w:type="paragraph" w:customStyle="1" w:styleId="475B62675ADF493F842A8E83A5321B6C">
    <w:name w:val="475B62675ADF493F842A8E83A5321B6C"/>
    <w:rsid w:val="00000EE3"/>
  </w:style>
  <w:style w:type="paragraph" w:customStyle="1" w:styleId="8B17D7F739D747639299403B0FFFDA6D">
    <w:name w:val="8B17D7F739D747639299403B0FFFDA6D"/>
    <w:rsid w:val="00000EE3"/>
  </w:style>
  <w:style w:type="paragraph" w:customStyle="1" w:styleId="F7AEA99D80C749DA8D8FBB6814E01BE8">
    <w:name w:val="F7AEA99D80C749DA8D8FBB6814E01BE8"/>
    <w:rsid w:val="00000EE3"/>
  </w:style>
  <w:style w:type="paragraph" w:customStyle="1" w:styleId="5A87389C2BAF4F218AC09775ACF51B2D">
    <w:name w:val="5A87389C2BAF4F218AC09775ACF51B2D"/>
    <w:rsid w:val="00000EE3"/>
  </w:style>
  <w:style w:type="paragraph" w:customStyle="1" w:styleId="FB82B86DE44B4A94A2D39747F113F1B3">
    <w:name w:val="FB82B86DE44B4A94A2D39747F113F1B3"/>
    <w:rsid w:val="00000EE3"/>
  </w:style>
  <w:style w:type="paragraph" w:customStyle="1" w:styleId="CC557D2523F64C91B51F82B227790CFE">
    <w:name w:val="CC557D2523F64C91B51F82B227790CFE"/>
    <w:rsid w:val="00000EE3"/>
  </w:style>
  <w:style w:type="paragraph" w:customStyle="1" w:styleId="12007F0C4A7D4BE1AAA31050E1801BAA">
    <w:name w:val="12007F0C4A7D4BE1AAA31050E1801BAA"/>
    <w:rsid w:val="00000EE3"/>
  </w:style>
  <w:style w:type="paragraph" w:customStyle="1" w:styleId="9FE72037D71048E99758E1A9FE975108">
    <w:name w:val="9FE72037D71048E99758E1A9FE975108"/>
    <w:rsid w:val="00000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{5AFA2058-0F89-4D29-A4E6-743FC05E1D09}tf00546271_win32</Template>
  <TotalTime>0</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2024-01-31T14:48:00Z</dcterms:created>
  <dcterms:modified xsi:type="dcterms:W3CDTF">2024-01-31T14:48:00Z</dcterms:modified>
</cp:coreProperties>
</file>